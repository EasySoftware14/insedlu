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6030"/>
        <w:gridCol w:w="4050"/>
      </w:tblGrid>
      <w:tr w:rsidR="009C5836" w:rsidRPr="001E3C2E">
        <w:trPr>
          <w:trHeight w:val="31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:rsidR="009C5836" w:rsidRPr="001E3C2E" w:rsidRDefault="00EB540B" w:rsidP="005E20EA">
            <w:r w:rsidRPr="00EB540B">
              <w:rPr>
                <w:noProof/>
              </w:rPr>
              <w:pict>
                <v:rect id="Rectangle 10" o:spid="_x0000_s1026" style="position:absolute;margin-left:-6.15pt;margin-top:-7.3pt;width:503.65pt;height:97.8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sY0AIAALsFAAAOAAAAZHJzL2Uyb0RvYy54bWysVN9v0zAQfkfif7D83uXHkqyJlk5bu05I&#10;AyYG4tlNnMTCsYPtNh2I/52znXY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" fillcolor="#c6d4e8" stroked="f">
                  <v:fill rotate="t" focus="100%" type="gradient"/>
                </v:rect>
              </w:pict>
            </w:r>
            <w:r w:rsidR="00C34D10">
              <w:t xml:space="preserve">   </w: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 w:rsidR="009C5836" w:rsidRDefault="00107463" w:rsidP="00E27198">
            <w:pPr>
              <w:pStyle w:val="Heading1"/>
            </w:pPr>
            <w:r>
              <w:t xml:space="preserve">TAX </w:t>
            </w:r>
            <w:r w:rsidR="00FF27BA">
              <w:t>INVOICE</w:t>
            </w:r>
          </w:p>
        </w:tc>
      </w:tr>
      <w:tr w:rsidR="009C5836" w:rsidRPr="001E3C2E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:rsidR="009C5836" w:rsidRDefault="00C64F4D" w:rsidP="008B4D4B">
            <w:pPr>
              <w:pStyle w:val="Name"/>
              <w:rPr>
                <w:rFonts w:ascii="Monotype Corsiva" w:hAnsi="Monotype Corsiva"/>
                <w:sz w:val="36"/>
                <w:szCs w:val="36"/>
              </w:rPr>
            </w:pPr>
            <w:proofErr w:type="spellStart"/>
            <w:r>
              <w:rPr>
                <w:rFonts w:ascii="Monotype Corsiva" w:hAnsi="Monotype Corsiva"/>
                <w:sz w:val="36"/>
                <w:szCs w:val="36"/>
              </w:rPr>
              <w:t>Keiskama</w:t>
            </w:r>
            <w:proofErr w:type="spellEnd"/>
            <w:r>
              <w:rPr>
                <w:rFonts w:ascii="Monotype Corsiva" w:hAnsi="Monotype Corsiva"/>
                <w:sz w:val="36"/>
                <w:szCs w:val="36"/>
              </w:rPr>
              <w:t xml:space="preserve"> B &amp;</w:t>
            </w:r>
            <w:r w:rsidR="008B4D4B" w:rsidRPr="008B4D4B">
              <w:rPr>
                <w:rFonts w:ascii="Monotype Corsiva" w:hAnsi="Monotype Corsiva"/>
                <w:sz w:val="36"/>
                <w:szCs w:val="36"/>
              </w:rPr>
              <w:t xml:space="preserve"> B</w:t>
            </w:r>
          </w:p>
          <w:p w:rsidR="008B4D4B" w:rsidRPr="008B4D4B" w:rsidRDefault="008B4D4B" w:rsidP="008B4D4B">
            <w:pPr>
              <w:pStyle w:val="Name"/>
              <w:rPr>
                <w:rFonts w:ascii="Monotype Corsiva" w:hAnsi="Monotype Corsiva"/>
                <w:sz w:val="32"/>
                <w:szCs w:val="32"/>
              </w:rPr>
            </w:pP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 w:rsidR="009C5836" w:rsidRDefault="004B761A" w:rsidP="00427A87">
            <w:pPr>
              <w:pStyle w:val="DateandNumber"/>
              <w:jc w:val="center"/>
            </w:pPr>
            <w:r>
              <w:t xml:space="preserve">DATE:  </w:t>
            </w:r>
            <w:r w:rsidR="005B3309">
              <w:t xml:space="preserve">31 MARCH </w:t>
            </w:r>
            <w:r w:rsidR="00427A87">
              <w:t>2016</w:t>
            </w:r>
          </w:p>
          <w:p w:rsidR="00427A87" w:rsidRDefault="00427A87" w:rsidP="00427A87">
            <w:pPr>
              <w:pStyle w:val="DateandNumber"/>
              <w:jc w:val="center"/>
            </w:pPr>
          </w:p>
          <w:p w:rsidR="00427A87" w:rsidRDefault="00427A87" w:rsidP="005B3309">
            <w:pPr>
              <w:pStyle w:val="DateandNumber"/>
              <w:jc w:val="center"/>
            </w:pPr>
            <w:r>
              <w:t xml:space="preserve">booking id : </w:t>
            </w:r>
            <w:r w:rsidR="005B3309">
              <w:t>1856</w:t>
            </w:r>
          </w:p>
        </w:tc>
      </w:tr>
      <w:tr w:rsidR="007C7496" w:rsidRPr="0011111C">
        <w:trPr>
          <w:trHeight w:val="513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:rsidR="008B4D4B" w:rsidRPr="008B4D4B" w:rsidRDefault="008B4D4B" w:rsidP="008B4D4B">
            <w:pPr>
              <w:pStyle w:val="Name"/>
              <w:rPr>
                <w:rFonts w:ascii="Lucida Sans" w:hAnsi="Lucida Sans"/>
                <w:sz w:val="20"/>
                <w:szCs w:val="20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Lucida Sans" w:hAnsi="Lucida Sans"/>
                    <w:sz w:val="20"/>
                    <w:szCs w:val="20"/>
                  </w:rPr>
                  <w:t xml:space="preserve">12 </w:t>
                </w:r>
                <w:proofErr w:type="spellStart"/>
                <w:r>
                  <w:rPr>
                    <w:rFonts w:ascii="Lucida Sans" w:hAnsi="Lucida Sans"/>
                    <w:sz w:val="20"/>
                    <w:szCs w:val="20"/>
                  </w:rPr>
                  <w:t>Keiskama</w:t>
                </w:r>
                <w:proofErr w:type="spellEnd"/>
                <w:r>
                  <w:rPr>
                    <w:rFonts w:ascii="Lucida Sans" w:hAnsi="Lucida Sans"/>
                    <w:sz w:val="20"/>
                    <w:szCs w:val="20"/>
                  </w:rPr>
                  <w:t xml:space="preserve"> Street</w:t>
                </w:r>
              </w:smartTag>
            </w:smartTag>
            <w:r>
              <w:rPr>
                <w:rFonts w:ascii="Lucida Sans" w:hAnsi="Lucida San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Summerstrand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Lucida Sans" w:hAnsi="Lucida Sans"/>
                    <w:sz w:val="20"/>
                    <w:szCs w:val="20"/>
                  </w:rPr>
                  <w:t>Port Elizabeth</w:t>
                </w:r>
              </w:smartTag>
            </w:smartTag>
          </w:p>
          <w:p w:rsidR="00E27198" w:rsidRDefault="00E27198" w:rsidP="00E27198"/>
          <w:p w:rsidR="00AA269E" w:rsidRDefault="00AA269E" w:rsidP="00E27198">
            <w:r>
              <w:t xml:space="preserve">Your Host:  </w:t>
            </w:r>
            <w:proofErr w:type="spellStart"/>
            <w:r>
              <w:t>Charmaine</w:t>
            </w:r>
            <w:proofErr w:type="spellEnd"/>
            <w:r>
              <w:t xml:space="preserve"> </w:t>
            </w:r>
            <w:proofErr w:type="spellStart"/>
            <w:r>
              <w:t>McCance</w:t>
            </w:r>
            <w:proofErr w:type="spellEnd"/>
            <w:r w:rsidR="00107463">
              <w:t xml:space="preserve"> (sole proprietor – not VAT registered)</w:t>
            </w:r>
          </w:p>
          <w:p w:rsidR="00E27198" w:rsidRDefault="00E27198" w:rsidP="00E27198">
            <w:r w:rsidRPr="001E3C2E">
              <w:t xml:space="preserve">Phone </w:t>
            </w:r>
            <w:r w:rsidR="008B4D4B">
              <w:t>0845851888</w:t>
            </w:r>
          </w:p>
          <w:p w:rsidR="00E27198" w:rsidRPr="006F6E53" w:rsidRDefault="008B4D4B" w:rsidP="00E27198">
            <w:pPr>
              <w:rPr>
                <w:lang w:val="pt-BR"/>
              </w:rPr>
            </w:pPr>
            <w:r w:rsidRPr="006F6E53">
              <w:rPr>
                <w:lang w:val="pt-BR"/>
              </w:rPr>
              <w:t xml:space="preserve">E-Mail:  </w:t>
            </w:r>
            <w:r w:rsidR="00EB540B" w:rsidRPr="00EB540B">
              <w:fldChar w:fldCharType="begin"/>
            </w:r>
            <w:r w:rsidR="005E6706">
              <w:instrText xml:space="preserve"> HYPERLINK "mailto:keiskama@mweb.co.za" </w:instrText>
            </w:r>
            <w:r w:rsidR="00EB540B" w:rsidRPr="00EB540B">
              <w:fldChar w:fldCharType="separate"/>
            </w:r>
            <w:r w:rsidR="00B65A40" w:rsidRPr="00886120">
              <w:rPr>
                <w:rStyle w:val="Hyperlink"/>
                <w:lang w:val="pt-BR"/>
              </w:rPr>
              <w:t>keiskama@mweb.co.za</w:t>
            </w:r>
            <w:r w:rsidR="00EB540B">
              <w:rPr>
                <w:rStyle w:val="Hyperlink"/>
                <w:lang w:val="pt-BR"/>
              </w:rPr>
              <w:fldChar w:fldCharType="end"/>
            </w:r>
          </w:p>
          <w:p w:rsidR="008B4D4B" w:rsidRPr="006F6E53" w:rsidRDefault="008B4D4B" w:rsidP="00E27198">
            <w:pPr>
              <w:rPr>
                <w:lang w:val="pt-BR"/>
              </w:rPr>
            </w:pPr>
          </w:p>
        </w:tc>
        <w:tc>
          <w:tcPr>
            <w:tcW w:w="4050" w:type="dxa"/>
            <w:tcBorders>
              <w:top w:val="nil"/>
              <w:bottom w:val="nil"/>
            </w:tcBorders>
            <w:tcMar>
              <w:bottom w:w="0" w:type="dxa"/>
            </w:tcMar>
            <w:vAlign w:val="center"/>
          </w:tcPr>
          <w:p w:rsidR="00E91FD7" w:rsidRDefault="0042785D" w:rsidP="00A4752F">
            <w:pPr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bookmarkStart w:id="0" w:name="_GoBack"/>
            <w:bookmarkEnd w:id="0"/>
          </w:p>
          <w:p w:rsidR="00650B28" w:rsidRPr="0011111C" w:rsidRDefault="00E91FD7" w:rsidP="00A4752F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</w:tr>
    </w:tbl>
    <w:p w:rsidR="008E6D99" w:rsidRPr="0011111C" w:rsidRDefault="008E6D99" w:rsidP="00897D19">
      <w:pPr>
        <w:rPr>
          <w:lang w:val="pt-BR"/>
        </w:rPr>
      </w:pPr>
    </w:p>
    <w:tbl>
      <w:tblPr>
        <w:tblW w:w="10080" w:type="dxa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543"/>
        <w:gridCol w:w="5487"/>
        <w:gridCol w:w="1080"/>
        <w:gridCol w:w="2970"/>
      </w:tblGrid>
      <w:tr w:rsidR="00012C15" w:rsidRPr="001E3C2E">
        <w:trPr>
          <w:trHeight w:val="1184"/>
          <w:jc w:val="center"/>
        </w:trPr>
        <w:tc>
          <w:tcPr>
            <w:tcW w:w="543" w:type="dxa"/>
          </w:tcPr>
          <w:p w:rsidR="00703C78" w:rsidRPr="001E3C2E" w:rsidRDefault="00012C15" w:rsidP="00703C78">
            <w:pPr>
              <w:pStyle w:val="Heading2"/>
            </w:pPr>
            <w:r>
              <w:t xml:space="preserve">BILL </w:t>
            </w:r>
            <w:r w:rsidR="00703C78">
              <w:t>To</w:t>
            </w:r>
          </w:p>
        </w:tc>
        <w:tc>
          <w:tcPr>
            <w:tcW w:w="5487" w:type="dxa"/>
          </w:tcPr>
          <w:p w:rsidR="006633DD" w:rsidRPr="001E3C2E" w:rsidRDefault="005B3309" w:rsidP="005B3309">
            <w:pPr>
              <w:spacing w:before="100" w:beforeAutospacing="1" w:after="100" w:afterAutospacing="1" w:line="240" w:lineRule="auto"/>
            </w:pPr>
            <w:r>
              <w:t>AYANDA SAWULISI</w:t>
            </w:r>
          </w:p>
        </w:tc>
        <w:tc>
          <w:tcPr>
            <w:tcW w:w="1080" w:type="dxa"/>
          </w:tcPr>
          <w:p w:rsidR="00703C78" w:rsidRPr="006C6182" w:rsidRDefault="00012C15" w:rsidP="00703C78">
            <w:pPr>
              <w:pStyle w:val="Heading2"/>
            </w:pPr>
            <w:r>
              <w:t>COMMENTS</w:t>
            </w:r>
          </w:p>
        </w:tc>
        <w:tc>
          <w:tcPr>
            <w:tcW w:w="2970" w:type="dxa"/>
          </w:tcPr>
          <w:p w:rsidR="00703C78" w:rsidRDefault="00825A53" w:rsidP="00703C78">
            <w:r>
              <w:t xml:space="preserve">Standard Bank Main Branch </w:t>
            </w:r>
            <w:proofErr w:type="spellStart"/>
            <w:r>
              <w:t>Branch</w:t>
            </w:r>
            <w:proofErr w:type="spellEnd"/>
            <w:r>
              <w:t xml:space="preserve"> Code: 050017</w:t>
            </w:r>
          </w:p>
          <w:p w:rsidR="00825A53" w:rsidRPr="001E3C2E" w:rsidRDefault="00825A53" w:rsidP="00703C78">
            <w:r>
              <w:t xml:space="preserve">Current Acc: </w:t>
            </w:r>
            <w:proofErr w:type="spellStart"/>
            <w:r>
              <w:t>Keiskama</w:t>
            </w:r>
            <w:proofErr w:type="spellEnd"/>
            <w:r>
              <w:t xml:space="preserve"> B &amp; B    Acc No:  080098312</w:t>
            </w:r>
          </w:p>
        </w:tc>
      </w:tr>
    </w:tbl>
    <w:p w:rsidR="00E42426" w:rsidRDefault="00E42426" w:rsidP="00F263E8"/>
    <w:p w:rsidR="009C5836" w:rsidRPr="001E3C2E" w:rsidRDefault="009C5836" w:rsidP="00F263E8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350"/>
        <w:gridCol w:w="330"/>
        <w:gridCol w:w="1680"/>
        <w:gridCol w:w="1680"/>
        <w:gridCol w:w="1710"/>
        <w:gridCol w:w="1620"/>
        <w:gridCol w:w="1710"/>
      </w:tblGrid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012C15" w:rsidRPr="001E3C2E" w:rsidRDefault="00012C15" w:rsidP="00BA71B8">
            <w:pPr>
              <w:pStyle w:val="ColumnHeadings"/>
            </w:pPr>
            <w:r>
              <w:t>dATE</w:t>
            </w:r>
          </w:p>
        </w:tc>
        <w:tc>
          <w:tcPr>
            <w:tcW w:w="5400" w:type="dxa"/>
            <w:gridSpan w:val="4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012C15" w:rsidRPr="001E3C2E" w:rsidRDefault="00012C15" w:rsidP="00BA71B8">
            <w:pPr>
              <w:pStyle w:val="ColumnHeadings"/>
            </w:pPr>
            <w:r>
              <w:t>DESCRIPTION</w:t>
            </w:r>
          </w:p>
        </w:tc>
        <w:tc>
          <w:tcPr>
            <w:tcW w:w="162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012C15" w:rsidRPr="001E3C2E" w:rsidRDefault="00012C15" w:rsidP="00BA71B8">
            <w:pPr>
              <w:pStyle w:val="ColumnHeadings"/>
            </w:pPr>
            <w:r>
              <w:t>BALANCE</w:t>
            </w:r>
          </w:p>
        </w:tc>
        <w:tc>
          <w:tcPr>
            <w:tcW w:w="171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:rsidR="00012C15" w:rsidRPr="001E3C2E" w:rsidRDefault="00012C15" w:rsidP="00723603">
            <w:pPr>
              <w:pStyle w:val="ColumnHeadings"/>
            </w:pPr>
            <w:r>
              <w:t>AMOUNT</w:t>
            </w: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D81096" w:rsidRPr="001E3C2E" w:rsidRDefault="005B3309" w:rsidP="007C7D76">
            <w:r>
              <w:t>12/4/16</w:t>
            </w:r>
          </w:p>
        </w:tc>
        <w:tc>
          <w:tcPr>
            <w:tcW w:w="5400" w:type="dxa"/>
            <w:gridSpan w:val="4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Default="00F21C59" w:rsidP="007C7D76">
            <w:r>
              <w:t xml:space="preserve">Accommodation </w:t>
            </w:r>
            <w:r w:rsidR="00970845">
              <w:t>and Breakfast</w:t>
            </w:r>
            <w:r w:rsidR="001A182F">
              <w:t xml:space="preserve"> (1</w:t>
            </w:r>
            <w:r w:rsidR="00D81096">
              <w:t xml:space="preserve"> x </w:t>
            </w:r>
            <w:r w:rsidR="005B3309">
              <w:t xml:space="preserve">Deluxe room </w:t>
            </w:r>
            <w:r w:rsidR="001A182F">
              <w:t xml:space="preserve">@ R </w:t>
            </w:r>
            <w:r w:rsidR="005B3309">
              <w:t>890 per day x 1 day</w:t>
            </w:r>
            <w:r w:rsidR="00E91FD7">
              <w:t xml:space="preserve"> </w:t>
            </w:r>
            <w:r w:rsidR="00F75073">
              <w:t xml:space="preserve"> )</w:t>
            </w:r>
          </w:p>
          <w:p w:rsidR="00427A87" w:rsidRPr="001E3C2E" w:rsidRDefault="00427A87" w:rsidP="007C7D76"/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012C15">
            <w:pPr>
              <w:pStyle w:val="Amount"/>
            </w:pPr>
          </w:p>
        </w:tc>
        <w:tc>
          <w:tcPr>
            <w:tcW w:w="1710" w:type="dxa"/>
            <w:tcBorders>
              <w:top w:val="single" w:sz="4" w:space="0" w:color="3B5E91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Default="0074551D" w:rsidP="007C7D76">
            <w:pPr>
              <w:pStyle w:val="Amount"/>
              <w:jc w:val="left"/>
            </w:pPr>
            <w:r>
              <w:t xml:space="preserve">   </w:t>
            </w:r>
            <w:r w:rsidR="005B3309">
              <w:t>R 890 .00</w:t>
            </w:r>
          </w:p>
          <w:p w:rsidR="00E91FD7" w:rsidRPr="001E3C2E" w:rsidRDefault="00E91FD7" w:rsidP="007C7D76">
            <w:pPr>
              <w:pStyle w:val="Amount"/>
              <w:jc w:val="left"/>
            </w:pPr>
            <w:r>
              <w:t xml:space="preserve">   </w:t>
            </w: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D81096" w:rsidRPr="001E3C2E" w:rsidRDefault="00D81096" w:rsidP="00427A87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8F0F0C">
            <w:pPr>
              <w:pStyle w:val="Amount"/>
              <w:jc w:val="lef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C07917">
            <w:pPr>
              <w:pStyle w:val="Amount"/>
              <w:jc w:val="left"/>
            </w:pP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74551D" w:rsidRPr="001E3C2E" w:rsidRDefault="005B3309" w:rsidP="005E20EA">
            <w:r w:rsidRPr="00C135AF">
              <w:rPr>
                <w:rFonts w:ascii="Calibri" w:hAnsi="Calibri"/>
                <w:sz w:val="20"/>
                <w:szCs w:val="20"/>
                <w:u w:val="single"/>
              </w:rPr>
              <w:t>The cancellation policy is as follows:</w:t>
            </w:r>
            <w:r w:rsidRPr="00C135AF">
              <w:rPr>
                <w:sz w:val="20"/>
                <w:szCs w:val="20"/>
              </w:rPr>
              <w:t xml:space="preserve"> </w:t>
            </w:r>
            <w:r w:rsidRPr="00C135AF">
              <w:rPr>
                <w:sz w:val="20"/>
                <w:szCs w:val="20"/>
              </w:rPr>
              <w:br/>
            </w:r>
            <w:r w:rsidRPr="00C135AF">
              <w:rPr>
                <w:rFonts w:ascii="Calibri" w:hAnsi="Calibri"/>
                <w:sz w:val="20"/>
                <w:szCs w:val="20"/>
              </w:rPr>
              <w:t>0-7 days: 100% forfeit of deposit</w:t>
            </w:r>
            <w:r w:rsidRPr="00C135AF">
              <w:rPr>
                <w:sz w:val="20"/>
                <w:szCs w:val="20"/>
              </w:rPr>
              <w:t xml:space="preserve"> </w:t>
            </w:r>
            <w:r w:rsidRPr="00C135AF">
              <w:rPr>
                <w:sz w:val="20"/>
                <w:szCs w:val="20"/>
              </w:rPr>
              <w:br/>
            </w:r>
            <w:r w:rsidRPr="00C135AF">
              <w:rPr>
                <w:rFonts w:ascii="Calibri" w:hAnsi="Calibri"/>
                <w:sz w:val="20"/>
                <w:szCs w:val="20"/>
              </w:rPr>
              <w:t>7-14 days: 75% forfeit of deposit</w:t>
            </w:r>
            <w:r w:rsidRPr="00C135AF">
              <w:rPr>
                <w:sz w:val="20"/>
                <w:szCs w:val="20"/>
              </w:rPr>
              <w:t xml:space="preserve"> </w:t>
            </w:r>
            <w:r w:rsidRPr="00C135AF">
              <w:rPr>
                <w:sz w:val="20"/>
                <w:szCs w:val="20"/>
              </w:rPr>
              <w:br/>
            </w:r>
            <w:r w:rsidRPr="00C135AF">
              <w:rPr>
                <w:rFonts w:ascii="Calibri" w:hAnsi="Calibri"/>
                <w:sz w:val="20"/>
                <w:szCs w:val="20"/>
              </w:rPr>
              <w:t>10-14 days: 50% forfeit of deposit</w:t>
            </w: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2D08DF">
            <w:pPr>
              <w:pStyle w:val="Amount"/>
              <w:jc w:val="lef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74551D" w:rsidP="00D11D8F">
            <w:pPr>
              <w:pStyle w:val="Amount"/>
              <w:jc w:val="left"/>
            </w:pPr>
            <w:r>
              <w:t xml:space="preserve">  </w:t>
            </w: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5E20EA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D11D8F" w:rsidP="00D11D8F">
            <w:pPr>
              <w:pStyle w:val="Amount"/>
              <w:jc w:val="left"/>
            </w:pPr>
            <w: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EE27FD">
            <w:pPr>
              <w:pStyle w:val="Amount"/>
              <w:jc w:val="left"/>
            </w:pP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5E20EA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2126DC">
            <w:pPr>
              <w:pStyle w:val="Amount"/>
              <w:jc w:val="lef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F21C59" w:rsidP="00C07917">
            <w:pPr>
              <w:pStyle w:val="Amount"/>
              <w:jc w:val="left"/>
            </w:pPr>
            <w:r>
              <w:t xml:space="preserve">   </w:t>
            </w: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5E20EA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2D08DF">
            <w:pPr>
              <w:pStyle w:val="Amount"/>
              <w:jc w:val="lef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F21C59" w:rsidP="00C07917">
            <w:pPr>
              <w:pStyle w:val="Amount"/>
              <w:jc w:val="left"/>
            </w:pPr>
            <w:r>
              <w:t xml:space="preserve">   </w:t>
            </w: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5E20EA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012C15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74551D">
            <w:pPr>
              <w:pStyle w:val="Amount"/>
              <w:jc w:val="left"/>
            </w:pP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74551D" w:rsidP="005E20EA">
            <w:r>
              <w:t xml:space="preserve"> </w:t>
            </w:r>
          </w:p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F21C59">
            <w:pPr>
              <w:pStyle w:val="Amount"/>
              <w:jc w:val="lef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012C15">
            <w:pPr>
              <w:pStyle w:val="Amount"/>
            </w:pP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5E20EA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74551D">
            <w:pPr>
              <w:pStyle w:val="Amount"/>
              <w:jc w:val="lef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E85463" w:rsidP="00E85463">
            <w:pPr>
              <w:pStyle w:val="Amount"/>
              <w:jc w:val="left"/>
            </w:pPr>
            <w:r>
              <w:t xml:space="preserve">    </w:t>
            </w: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Default="00012C15" w:rsidP="005E20EA"/>
          <w:p w:rsidR="00E85463" w:rsidRDefault="00E85463" w:rsidP="005E20EA"/>
          <w:p w:rsidR="00E85463" w:rsidRDefault="00E85463" w:rsidP="005E20EA"/>
          <w:p w:rsidR="00E85463" w:rsidRPr="001E3C2E" w:rsidRDefault="00E85463" w:rsidP="005E20EA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Default="00012C15" w:rsidP="00012C15">
            <w:pPr>
              <w:pStyle w:val="Amount"/>
            </w:pPr>
          </w:p>
          <w:p w:rsidR="00E85463" w:rsidRPr="001E3C2E" w:rsidRDefault="00E85463" w:rsidP="00E85463">
            <w:pPr>
              <w:pStyle w:val="Amount"/>
              <w:jc w:val="lef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E85463" w:rsidP="00E85463">
            <w:pPr>
              <w:pStyle w:val="Amount"/>
              <w:jc w:val="left"/>
            </w:pPr>
            <w:r>
              <w:t xml:space="preserve">     </w:t>
            </w: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5E20EA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012C15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E85463">
            <w:pPr>
              <w:pStyle w:val="Amount"/>
              <w:jc w:val="left"/>
            </w:pP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35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/>
        </w:tc>
        <w:tc>
          <w:tcPr>
            <w:tcW w:w="5400" w:type="dxa"/>
            <w:gridSpan w:val="4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5E20EA"/>
        </w:tc>
        <w:tc>
          <w:tcPr>
            <w:tcW w:w="162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012C15">
            <w:pPr>
              <w:pStyle w:val="Amount"/>
            </w:pPr>
          </w:p>
        </w:tc>
        <w:tc>
          <w:tcPr>
            <w:tcW w:w="171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012C15" w:rsidRPr="001E3C2E" w:rsidRDefault="00012C15" w:rsidP="00012C15">
            <w:pPr>
              <w:pStyle w:val="Amount"/>
            </w:pP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680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>
            <w:pPr>
              <w:pStyle w:val="ColumnHeadings"/>
            </w:pPr>
            <w:r>
              <w:t>CURRENT</w:t>
            </w:r>
          </w:p>
        </w:tc>
        <w:tc>
          <w:tcPr>
            <w:tcW w:w="168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>
            <w:pPr>
              <w:pStyle w:val="ColumnHeadings2lines"/>
            </w:pPr>
            <w:r>
              <w:t>1-30 DAYS</w:t>
            </w:r>
            <w:r>
              <w:br/>
              <w:t>PAST DUE</w:t>
            </w:r>
          </w:p>
        </w:tc>
        <w:tc>
          <w:tcPr>
            <w:tcW w:w="168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>
            <w:pPr>
              <w:pStyle w:val="ColumnHeadings2lines"/>
            </w:pPr>
            <w:r>
              <w:t>31-60 DAYS</w:t>
            </w:r>
            <w:r>
              <w:br/>
              <w:t>PAST DUE</w:t>
            </w:r>
          </w:p>
        </w:tc>
        <w:tc>
          <w:tcPr>
            <w:tcW w:w="171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>
            <w:pPr>
              <w:pStyle w:val="ColumnHeadings2lines"/>
            </w:pPr>
            <w:r>
              <w:t>61-90 DAYS</w:t>
            </w:r>
            <w:r>
              <w:br/>
              <w:t>PAST dUE</w:t>
            </w:r>
          </w:p>
        </w:tc>
        <w:tc>
          <w:tcPr>
            <w:tcW w:w="162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>
            <w:pPr>
              <w:pStyle w:val="ColumnHeadings2lines"/>
            </w:pPr>
            <w:r>
              <w:t>OVER 90 DAYS</w:t>
            </w:r>
            <w:r>
              <w:br/>
              <w:t>PAST dUE</w:t>
            </w:r>
          </w:p>
        </w:tc>
        <w:tc>
          <w:tcPr>
            <w:tcW w:w="171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Pr="001E3C2E" w:rsidRDefault="00012C15" w:rsidP="00012C15">
            <w:pPr>
              <w:pStyle w:val="ColumnHeadings"/>
            </w:pPr>
            <w:r>
              <w:t>AMOUNT DUE</w:t>
            </w:r>
          </w:p>
        </w:tc>
      </w:tr>
      <w:tr w:rsidR="00012C15" w:rsidRPr="001E3C2E">
        <w:trPr>
          <w:cantSplit/>
          <w:trHeight w:val="288"/>
          <w:jc w:val="center"/>
        </w:trPr>
        <w:tc>
          <w:tcPr>
            <w:tcW w:w="1680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Default="001B324E" w:rsidP="005B3309">
            <w:pPr>
              <w:pStyle w:val="Centered"/>
              <w:jc w:val="left"/>
            </w:pPr>
            <w:r>
              <w:t xml:space="preserve">  </w:t>
            </w:r>
            <w:r w:rsidR="00427A87">
              <w:t xml:space="preserve">R </w:t>
            </w:r>
            <w:r w:rsidR="005B3309">
              <w:t>890</w:t>
            </w:r>
            <w:r w:rsidR="00427A87">
              <w:t xml:space="preserve"> .00</w:t>
            </w:r>
          </w:p>
        </w:tc>
        <w:tc>
          <w:tcPr>
            <w:tcW w:w="168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Default="00012C15" w:rsidP="005E20EA">
            <w:pPr>
              <w:pStyle w:val="Centered"/>
            </w:pPr>
          </w:p>
        </w:tc>
        <w:tc>
          <w:tcPr>
            <w:tcW w:w="168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Default="00012C15" w:rsidP="005E20EA">
            <w:pPr>
              <w:pStyle w:val="Centered"/>
            </w:pPr>
          </w:p>
        </w:tc>
        <w:tc>
          <w:tcPr>
            <w:tcW w:w="171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Default="00012C15" w:rsidP="005E20EA">
            <w:pPr>
              <w:pStyle w:val="Centered"/>
            </w:pPr>
          </w:p>
        </w:tc>
        <w:tc>
          <w:tcPr>
            <w:tcW w:w="162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:rsidR="00012C15" w:rsidRDefault="00012C15" w:rsidP="005E20EA">
            <w:pPr>
              <w:pStyle w:val="Centered"/>
            </w:pPr>
          </w:p>
        </w:tc>
        <w:tc>
          <w:tcPr>
            <w:tcW w:w="171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tcMar>
              <w:left w:w="216" w:type="dxa"/>
              <w:right w:w="216" w:type="dxa"/>
            </w:tcMar>
            <w:vAlign w:val="center"/>
          </w:tcPr>
          <w:p w:rsidR="00012C15" w:rsidRPr="005E20EA" w:rsidRDefault="005B3309" w:rsidP="007B5F2B">
            <w:pPr>
              <w:pStyle w:val="Amount"/>
              <w:jc w:val="left"/>
            </w:pPr>
            <w:r>
              <w:t>R 890</w:t>
            </w:r>
            <w:r w:rsidR="007B5F2B">
              <w:t>-</w:t>
            </w:r>
            <w:r w:rsidR="009D0441">
              <w:t>00</w:t>
            </w:r>
          </w:p>
        </w:tc>
      </w:tr>
    </w:tbl>
    <w:p w:rsidR="00897D19" w:rsidRDefault="00897D19" w:rsidP="00897D19"/>
    <w:p w:rsidR="00615138" w:rsidRPr="001E3C2E" w:rsidRDefault="00AA269E" w:rsidP="00615138">
      <w:pPr>
        <w:pStyle w:val="Thankyou"/>
      </w:pPr>
      <w:r>
        <w:t>Thank you for your PATRONAGE!</w:t>
      </w:r>
    </w:p>
    <w:sectPr w:rsidR="00615138" w:rsidRPr="001E3C2E" w:rsidSect="001B61D3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8A8" w:rsidRDefault="009158A8">
      <w:r>
        <w:separator/>
      </w:r>
    </w:p>
  </w:endnote>
  <w:endnote w:type="continuationSeparator" w:id="0">
    <w:p w:rsidR="009158A8" w:rsidRDefault="00915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8A8" w:rsidRDefault="009158A8">
      <w:r>
        <w:separator/>
      </w:r>
    </w:p>
  </w:footnote>
  <w:footnote w:type="continuationSeparator" w:id="0">
    <w:p w:rsidR="009158A8" w:rsidRDefault="00915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B7B16CC"/>
    <w:multiLevelType w:val="hybridMultilevel"/>
    <w:tmpl w:val="69E0539A"/>
    <w:lvl w:ilvl="0" w:tplc="84982764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84D03"/>
    <w:multiLevelType w:val="hybridMultilevel"/>
    <w:tmpl w:val="E228A9BC"/>
    <w:lvl w:ilvl="0" w:tplc="AED0110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464257"/>
    <w:multiLevelType w:val="hybridMultilevel"/>
    <w:tmpl w:val="DFF429F4"/>
    <w:lvl w:ilvl="0" w:tplc="0434828E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11266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/>
  <w:rsids>
    <w:rsidRoot w:val="00AA269E"/>
    <w:rsid w:val="0000031D"/>
    <w:rsid w:val="00012C15"/>
    <w:rsid w:val="00012DA5"/>
    <w:rsid w:val="00017A97"/>
    <w:rsid w:val="00024A05"/>
    <w:rsid w:val="000403E8"/>
    <w:rsid w:val="000417F9"/>
    <w:rsid w:val="00043699"/>
    <w:rsid w:val="00053A21"/>
    <w:rsid w:val="00056E24"/>
    <w:rsid w:val="00084A0A"/>
    <w:rsid w:val="00085C00"/>
    <w:rsid w:val="000A72A8"/>
    <w:rsid w:val="000A7398"/>
    <w:rsid w:val="000C018D"/>
    <w:rsid w:val="000C60AF"/>
    <w:rsid w:val="000E592C"/>
    <w:rsid w:val="00104A5B"/>
    <w:rsid w:val="00107463"/>
    <w:rsid w:val="0011111C"/>
    <w:rsid w:val="001165F2"/>
    <w:rsid w:val="00143B69"/>
    <w:rsid w:val="00145821"/>
    <w:rsid w:val="0015744F"/>
    <w:rsid w:val="001724F6"/>
    <w:rsid w:val="00180950"/>
    <w:rsid w:val="00182EC5"/>
    <w:rsid w:val="00185783"/>
    <w:rsid w:val="00194F06"/>
    <w:rsid w:val="001A182F"/>
    <w:rsid w:val="001A6A26"/>
    <w:rsid w:val="001B324E"/>
    <w:rsid w:val="001B5462"/>
    <w:rsid w:val="001B5F25"/>
    <w:rsid w:val="001B61D3"/>
    <w:rsid w:val="001C7202"/>
    <w:rsid w:val="001D6696"/>
    <w:rsid w:val="001E3C2E"/>
    <w:rsid w:val="001E7230"/>
    <w:rsid w:val="001F1EA7"/>
    <w:rsid w:val="0021009B"/>
    <w:rsid w:val="002126DC"/>
    <w:rsid w:val="00213FAA"/>
    <w:rsid w:val="00221E8F"/>
    <w:rsid w:val="00222E17"/>
    <w:rsid w:val="00226671"/>
    <w:rsid w:val="00227FDC"/>
    <w:rsid w:val="00232D22"/>
    <w:rsid w:val="00246484"/>
    <w:rsid w:val="00251C32"/>
    <w:rsid w:val="00254617"/>
    <w:rsid w:val="002669A8"/>
    <w:rsid w:val="00287963"/>
    <w:rsid w:val="002C36E3"/>
    <w:rsid w:val="002D08DF"/>
    <w:rsid w:val="002D09CF"/>
    <w:rsid w:val="002D4A31"/>
    <w:rsid w:val="002E16DD"/>
    <w:rsid w:val="002E49B8"/>
    <w:rsid w:val="002E6B2E"/>
    <w:rsid w:val="002F5602"/>
    <w:rsid w:val="00326411"/>
    <w:rsid w:val="00335A1E"/>
    <w:rsid w:val="00341D54"/>
    <w:rsid w:val="003465E2"/>
    <w:rsid w:val="00347346"/>
    <w:rsid w:val="00355742"/>
    <w:rsid w:val="00360D3D"/>
    <w:rsid w:val="003654EF"/>
    <w:rsid w:val="00371E85"/>
    <w:rsid w:val="003756B5"/>
    <w:rsid w:val="00387E68"/>
    <w:rsid w:val="003941B3"/>
    <w:rsid w:val="003B1765"/>
    <w:rsid w:val="003B5882"/>
    <w:rsid w:val="003B7E00"/>
    <w:rsid w:val="003C3F91"/>
    <w:rsid w:val="003D6485"/>
    <w:rsid w:val="003D7E31"/>
    <w:rsid w:val="003E3D7F"/>
    <w:rsid w:val="003F03CA"/>
    <w:rsid w:val="003F2431"/>
    <w:rsid w:val="003F2C8B"/>
    <w:rsid w:val="00407492"/>
    <w:rsid w:val="004123BF"/>
    <w:rsid w:val="00416A5B"/>
    <w:rsid w:val="0042785D"/>
    <w:rsid w:val="00427A87"/>
    <w:rsid w:val="00436B94"/>
    <w:rsid w:val="004526C5"/>
    <w:rsid w:val="0047273F"/>
    <w:rsid w:val="00473FA7"/>
    <w:rsid w:val="004801EC"/>
    <w:rsid w:val="00483030"/>
    <w:rsid w:val="004A2A10"/>
    <w:rsid w:val="004A5FE6"/>
    <w:rsid w:val="004B761A"/>
    <w:rsid w:val="004C44A4"/>
    <w:rsid w:val="004C6FCD"/>
    <w:rsid w:val="004D1C8E"/>
    <w:rsid w:val="004D6D3B"/>
    <w:rsid w:val="004F71DC"/>
    <w:rsid w:val="00522EAB"/>
    <w:rsid w:val="00531C77"/>
    <w:rsid w:val="005404D4"/>
    <w:rsid w:val="0054191C"/>
    <w:rsid w:val="00551108"/>
    <w:rsid w:val="00552F77"/>
    <w:rsid w:val="0057126D"/>
    <w:rsid w:val="00571CDB"/>
    <w:rsid w:val="00575E10"/>
    <w:rsid w:val="00582566"/>
    <w:rsid w:val="0058338F"/>
    <w:rsid w:val="00584C74"/>
    <w:rsid w:val="005A144A"/>
    <w:rsid w:val="005A6D66"/>
    <w:rsid w:val="005B3309"/>
    <w:rsid w:val="005B7ABD"/>
    <w:rsid w:val="005E20EA"/>
    <w:rsid w:val="005E587C"/>
    <w:rsid w:val="005E6706"/>
    <w:rsid w:val="00615138"/>
    <w:rsid w:val="006171BA"/>
    <w:rsid w:val="006339C7"/>
    <w:rsid w:val="0063560C"/>
    <w:rsid w:val="00637082"/>
    <w:rsid w:val="00640AAC"/>
    <w:rsid w:val="0064420B"/>
    <w:rsid w:val="00647F33"/>
    <w:rsid w:val="00650B28"/>
    <w:rsid w:val="0065596D"/>
    <w:rsid w:val="006633DD"/>
    <w:rsid w:val="00694F38"/>
    <w:rsid w:val="006B4A9A"/>
    <w:rsid w:val="006B54ED"/>
    <w:rsid w:val="006C193A"/>
    <w:rsid w:val="006C6182"/>
    <w:rsid w:val="006D2782"/>
    <w:rsid w:val="006D59A7"/>
    <w:rsid w:val="006F21A0"/>
    <w:rsid w:val="006F6E53"/>
    <w:rsid w:val="00703C78"/>
    <w:rsid w:val="0072278D"/>
    <w:rsid w:val="00723603"/>
    <w:rsid w:val="00726E9F"/>
    <w:rsid w:val="0073157B"/>
    <w:rsid w:val="0074437D"/>
    <w:rsid w:val="0074551D"/>
    <w:rsid w:val="00751F2C"/>
    <w:rsid w:val="00763353"/>
    <w:rsid w:val="0079594D"/>
    <w:rsid w:val="00795A43"/>
    <w:rsid w:val="007A07D7"/>
    <w:rsid w:val="007A0C5E"/>
    <w:rsid w:val="007A2E25"/>
    <w:rsid w:val="007B5F2B"/>
    <w:rsid w:val="007C0840"/>
    <w:rsid w:val="007C7496"/>
    <w:rsid w:val="007C7D1C"/>
    <w:rsid w:val="007C7D76"/>
    <w:rsid w:val="007F3D8D"/>
    <w:rsid w:val="007F4E44"/>
    <w:rsid w:val="008044FF"/>
    <w:rsid w:val="008175D8"/>
    <w:rsid w:val="00817D1A"/>
    <w:rsid w:val="00824635"/>
    <w:rsid w:val="00825A53"/>
    <w:rsid w:val="00830642"/>
    <w:rsid w:val="0086034C"/>
    <w:rsid w:val="00885CEB"/>
    <w:rsid w:val="00897D19"/>
    <w:rsid w:val="008A1909"/>
    <w:rsid w:val="008A5220"/>
    <w:rsid w:val="008B0659"/>
    <w:rsid w:val="008B243C"/>
    <w:rsid w:val="008B4D4B"/>
    <w:rsid w:val="008B549F"/>
    <w:rsid w:val="008C1DFD"/>
    <w:rsid w:val="008C21F8"/>
    <w:rsid w:val="008C61AB"/>
    <w:rsid w:val="008D63CA"/>
    <w:rsid w:val="008E6D99"/>
    <w:rsid w:val="008F0F0C"/>
    <w:rsid w:val="008F29F6"/>
    <w:rsid w:val="008F3FBD"/>
    <w:rsid w:val="008F7829"/>
    <w:rsid w:val="00904F13"/>
    <w:rsid w:val="009158A8"/>
    <w:rsid w:val="00916B83"/>
    <w:rsid w:val="00923ED7"/>
    <w:rsid w:val="0093568C"/>
    <w:rsid w:val="009365AE"/>
    <w:rsid w:val="009463E1"/>
    <w:rsid w:val="009559CC"/>
    <w:rsid w:val="00961531"/>
    <w:rsid w:val="00962135"/>
    <w:rsid w:val="00966790"/>
    <w:rsid w:val="009704C6"/>
    <w:rsid w:val="00970845"/>
    <w:rsid w:val="0097383F"/>
    <w:rsid w:val="0098251A"/>
    <w:rsid w:val="009A04FD"/>
    <w:rsid w:val="009A1F18"/>
    <w:rsid w:val="009A6AF5"/>
    <w:rsid w:val="009B66D4"/>
    <w:rsid w:val="009C5836"/>
    <w:rsid w:val="009D0441"/>
    <w:rsid w:val="009D3D01"/>
    <w:rsid w:val="009E6065"/>
    <w:rsid w:val="009E7724"/>
    <w:rsid w:val="009F091D"/>
    <w:rsid w:val="009F31E0"/>
    <w:rsid w:val="009F47E4"/>
    <w:rsid w:val="00A0374E"/>
    <w:rsid w:val="00A10B6B"/>
    <w:rsid w:val="00A11DBF"/>
    <w:rsid w:val="00A23AE1"/>
    <w:rsid w:val="00A423FE"/>
    <w:rsid w:val="00A4752F"/>
    <w:rsid w:val="00A5283D"/>
    <w:rsid w:val="00A62877"/>
    <w:rsid w:val="00A67B29"/>
    <w:rsid w:val="00A71F71"/>
    <w:rsid w:val="00A90899"/>
    <w:rsid w:val="00AA269E"/>
    <w:rsid w:val="00AB03C9"/>
    <w:rsid w:val="00AF4D16"/>
    <w:rsid w:val="00AF790D"/>
    <w:rsid w:val="00B530A0"/>
    <w:rsid w:val="00B65A40"/>
    <w:rsid w:val="00B7167B"/>
    <w:rsid w:val="00B7431E"/>
    <w:rsid w:val="00B764B8"/>
    <w:rsid w:val="00B929D8"/>
    <w:rsid w:val="00BA71B8"/>
    <w:rsid w:val="00BA7B1C"/>
    <w:rsid w:val="00BA7FA7"/>
    <w:rsid w:val="00BB45F1"/>
    <w:rsid w:val="00BB48E8"/>
    <w:rsid w:val="00BB4DAA"/>
    <w:rsid w:val="00BB763E"/>
    <w:rsid w:val="00BD0D4F"/>
    <w:rsid w:val="00BD7A44"/>
    <w:rsid w:val="00BE2AA7"/>
    <w:rsid w:val="00C06865"/>
    <w:rsid w:val="00C07917"/>
    <w:rsid w:val="00C22B70"/>
    <w:rsid w:val="00C276BE"/>
    <w:rsid w:val="00C27A26"/>
    <w:rsid w:val="00C32AE1"/>
    <w:rsid w:val="00C34D10"/>
    <w:rsid w:val="00C379F1"/>
    <w:rsid w:val="00C43BE7"/>
    <w:rsid w:val="00C52E4D"/>
    <w:rsid w:val="00C60CDF"/>
    <w:rsid w:val="00C64F4D"/>
    <w:rsid w:val="00C66AD0"/>
    <w:rsid w:val="00C74974"/>
    <w:rsid w:val="00C752C2"/>
    <w:rsid w:val="00C77574"/>
    <w:rsid w:val="00C810EB"/>
    <w:rsid w:val="00C83F8B"/>
    <w:rsid w:val="00CA1A9B"/>
    <w:rsid w:val="00CA1CFC"/>
    <w:rsid w:val="00CB4CBD"/>
    <w:rsid w:val="00CD122A"/>
    <w:rsid w:val="00CF01AF"/>
    <w:rsid w:val="00CF13B0"/>
    <w:rsid w:val="00D02AF7"/>
    <w:rsid w:val="00D044A6"/>
    <w:rsid w:val="00D04E43"/>
    <w:rsid w:val="00D0580B"/>
    <w:rsid w:val="00D11D8F"/>
    <w:rsid w:val="00D31BDA"/>
    <w:rsid w:val="00D33CEA"/>
    <w:rsid w:val="00D4146A"/>
    <w:rsid w:val="00D45E69"/>
    <w:rsid w:val="00D53051"/>
    <w:rsid w:val="00D53680"/>
    <w:rsid w:val="00D56D51"/>
    <w:rsid w:val="00D63CA0"/>
    <w:rsid w:val="00D7042E"/>
    <w:rsid w:val="00D72FBE"/>
    <w:rsid w:val="00D73AF3"/>
    <w:rsid w:val="00D76A11"/>
    <w:rsid w:val="00D80C6F"/>
    <w:rsid w:val="00D81096"/>
    <w:rsid w:val="00DC1152"/>
    <w:rsid w:val="00DD3109"/>
    <w:rsid w:val="00DE09CB"/>
    <w:rsid w:val="00DE11CE"/>
    <w:rsid w:val="00DE4BC1"/>
    <w:rsid w:val="00E14BCC"/>
    <w:rsid w:val="00E256CD"/>
    <w:rsid w:val="00E27198"/>
    <w:rsid w:val="00E358C1"/>
    <w:rsid w:val="00E371FA"/>
    <w:rsid w:val="00E42426"/>
    <w:rsid w:val="00E6107D"/>
    <w:rsid w:val="00E76BA1"/>
    <w:rsid w:val="00E8140B"/>
    <w:rsid w:val="00E848CD"/>
    <w:rsid w:val="00E85463"/>
    <w:rsid w:val="00E91FD7"/>
    <w:rsid w:val="00E9764B"/>
    <w:rsid w:val="00EB540B"/>
    <w:rsid w:val="00EE02CD"/>
    <w:rsid w:val="00EE27FD"/>
    <w:rsid w:val="00F03AFE"/>
    <w:rsid w:val="00F1292B"/>
    <w:rsid w:val="00F174C0"/>
    <w:rsid w:val="00F2040C"/>
    <w:rsid w:val="00F21C59"/>
    <w:rsid w:val="00F21EAB"/>
    <w:rsid w:val="00F25A50"/>
    <w:rsid w:val="00F263E8"/>
    <w:rsid w:val="00F41532"/>
    <w:rsid w:val="00F426C1"/>
    <w:rsid w:val="00F52042"/>
    <w:rsid w:val="00F52A43"/>
    <w:rsid w:val="00F53DC8"/>
    <w:rsid w:val="00F64BE0"/>
    <w:rsid w:val="00F70E38"/>
    <w:rsid w:val="00F75073"/>
    <w:rsid w:val="00F7644A"/>
    <w:rsid w:val="00F806C8"/>
    <w:rsid w:val="00F830A5"/>
    <w:rsid w:val="00F93FC1"/>
    <w:rsid w:val="00FA42F7"/>
    <w:rsid w:val="00FB1848"/>
    <w:rsid w:val="00FB2B9E"/>
    <w:rsid w:val="00FC3A50"/>
    <w:rsid w:val="00FC54DB"/>
    <w:rsid w:val="00FC5A85"/>
    <w:rsid w:val="00FC643D"/>
    <w:rsid w:val="00FC6BCF"/>
    <w:rsid w:val="00FD0114"/>
    <w:rsid w:val="00FD0E4D"/>
    <w:rsid w:val="00FD7DD6"/>
    <w:rsid w:val="00FE381E"/>
    <w:rsid w:val="00FE3B0B"/>
    <w:rsid w:val="00FF100E"/>
    <w:rsid w:val="00FF27BA"/>
    <w:rsid w:val="00FF5D77"/>
    <w:rsid w:val="00FF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1266">
      <o:colormru v:ext="edit" colors="#3b5e91,#c6d4e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character" w:styleId="Hyperlink">
    <w:name w:val="Hyperlink"/>
    <w:rsid w:val="008B4D4B"/>
    <w:rPr>
      <w:color w:val="0000FF"/>
      <w:u w:val="single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ColumnHeadings2lines">
    <w:name w:val="Column Headings 2 lines"/>
    <w:basedOn w:val="ColumnHeadings"/>
    <w:rsid w:val="00012C15"/>
    <w:pPr>
      <w:spacing w:before="0" w:after="20" w:line="170" w:lineRule="exact"/>
    </w:pPr>
  </w:style>
  <w:style w:type="paragraph" w:customStyle="1" w:styleId="lowercenteredtext">
    <w:name w:val="lower centered text"/>
    <w:basedOn w:val="Centered"/>
    <w:rsid w:val="00615138"/>
    <w:pPr>
      <w:spacing w:before="1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character" w:styleId="Hyperlink">
    <w:name w:val="Hyperlink"/>
    <w:rsid w:val="008B4D4B"/>
    <w:rPr>
      <w:color w:val="0000FF"/>
      <w:u w:val="single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ColumnHeadings2lines">
    <w:name w:val="Column Headings 2 lines"/>
    <w:basedOn w:val="ColumnHeadings"/>
    <w:rsid w:val="00012C15"/>
    <w:pPr>
      <w:spacing w:before="0" w:after="20" w:line="170" w:lineRule="exact"/>
    </w:pPr>
  </w:style>
  <w:style w:type="paragraph" w:customStyle="1" w:styleId="lowercenteredtext">
    <w:name w:val="lower centered text"/>
    <w:basedOn w:val="Centered"/>
    <w:rsid w:val="00615138"/>
    <w:pPr>
      <w:spacing w:before="1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mccance\LOCALS~1\Temp\TCDBF.tmp\Billing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Billing statement</Template>
  <TotalTime>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cmccance</dc:creator>
  <cp:lastModifiedBy>Charmaine</cp:lastModifiedBy>
  <cp:revision>2</cp:revision>
  <cp:lastPrinted>2015-09-08T09:05:00Z</cp:lastPrinted>
  <dcterms:created xsi:type="dcterms:W3CDTF">2016-03-31T13:29:00Z</dcterms:created>
  <dcterms:modified xsi:type="dcterms:W3CDTF">2016-03-31T13:29:00Z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TC011294521033</vt:lpwstr>
  </property>
</Properties>
</file>